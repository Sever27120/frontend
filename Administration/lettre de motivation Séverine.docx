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0D2E" w14:textId="77777777" w:rsidR="00535F87" w:rsidRPr="00DA77BB" w:rsidRDefault="00B23841" w:rsidP="003E7E2F">
      <w:pPr>
        <w:pStyle w:val="Ancredugraphisme"/>
        <w:rPr>
          <w:noProof/>
          <w:lang w:val="fr-FR"/>
        </w:rPr>
      </w:pPr>
      <w:r w:rsidRPr="00DA77BB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568AE5" wp14:editId="4A1B2B76">
                <wp:simplePos x="0" y="0"/>
                <wp:positionH relativeFrom="column">
                  <wp:posOffset>-1040130</wp:posOffset>
                </wp:positionH>
                <wp:positionV relativeFrom="paragraph">
                  <wp:posOffset>-588010</wp:posOffset>
                </wp:positionV>
                <wp:extent cx="7912800" cy="4269600"/>
                <wp:effectExtent l="0" t="0" r="0" b="0"/>
                <wp:wrapNone/>
                <wp:docPr id="5" name="Groupe 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 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 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 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66DFB" id="Groupe 5" o:spid="_x0000_s1026" style="position:absolute;margin-left:-81.9pt;margin-top:-46.3pt;width:623.05pt;height:336.2pt;z-index:-251658240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">
                <v:rect id="Rectangle 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 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 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283"/>
        <w:gridCol w:w="443"/>
        <w:gridCol w:w="413"/>
        <w:gridCol w:w="4088"/>
      </w:tblGrid>
      <w:tr w:rsidR="00AC3C5C" w:rsidRPr="00DA77BB" w14:paraId="28571081" w14:textId="77777777" w:rsidTr="00AC3C5C">
        <w:trPr>
          <w:gridAfter w:val="1"/>
          <w:wAfter w:w="3502" w:type="dxa"/>
          <w:trHeight w:val="559"/>
        </w:trPr>
        <w:tc>
          <w:tcPr>
            <w:tcW w:w="4621" w:type="dxa"/>
            <w:vMerge w:val="restart"/>
          </w:tcPr>
          <w:p w14:paraId="3EF363FE" w14:textId="77777777" w:rsidR="00AC3C5C" w:rsidRPr="00DA77BB" w:rsidRDefault="00AC3C5C" w:rsidP="003E7E2F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SÉverine</w:t>
            </w:r>
          </w:p>
          <w:p w14:paraId="1A4FEFA7" w14:textId="77777777" w:rsidR="00AC3C5C" w:rsidRPr="00DA77BB" w:rsidRDefault="00AC3C5C" w:rsidP="00AC3C5C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philippe</w:t>
            </w:r>
          </w:p>
        </w:tc>
        <w:tc>
          <w:tcPr>
            <w:tcW w:w="573" w:type="dxa"/>
          </w:tcPr>
          <w:p w14:paraId="07A98E1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0EBDF46F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AC3C5C" w:rsidRPr="00DA77BB" w14:paraId="3E56A2DE" w14:textId="77777777" w:rsidTr="00AC3C5C">
        <w:trPr>
          <w:gridAfter w:val="1"/>
          <w:wAfter w:w="3502" w:type="dxa"/>
          <w:trHeight w:val="558"/>
        </w:trPr>
        <w:tc>
          <w:tcPr>
            <w:tcW w:w="4621" w:type="dxa"/>
            <w:vMerge/>
          </w:tcPr>
          <w:p w14:paraId="2F20F7F6" w14:textId="77777777" w:rsidR="00AC3C5C" w:rsidRPr="00DA77BB" w:rsidRDefault="00AC3C5C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ED55CB4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A52320A" w14:textId="77777777" w:rsidR="00AC3C5C" w:rsidRPr="00DA77BB" w:rsidRDefault="00AC3C5C" w:rsidP="003E7E2F">
            <w:pPr>
              <w:rPr>
                <w:noProof/>
                <w:lang w:val="fr-FR"/>
              </w:rPr>
            </w:pPr>
          </w:p>
        </w:tc>
      </w:tr>
      <w:tr w:rsidR="00883504" w:rsidRPr="00DA77BB" w14:paraId="3DDFB890" w14:textId="77777777" w:rsidTr="00AC3C5C">
        <w:trPr>
          <w:trHeight w:val="1003"/>
        </w:trPr>
        <w:tc>
          <w:tcPr>
            <w:tcW w:w="4621" w:type="dxa"/>
            <w:vMerge/>
          </w:tcPr>
          <w:p w14:paraId="1CB2F4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85E2BCF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FC36DB4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tcBorders>
              <w:top w:val="single" w:sz="4" w:space="0" w:color="3A8C95" w:themeColor="accent5" w:themeShade="80"/>
            </w:tcBorders>
          </w:tcPr>
          <w:p w14:paraId="37547380" w14:textId="77777777" w:rsidR="00883504" w:rsidRPr="008874AD" w:rsidRDefault="00AC3C5C" w:rsidP="00AC3C5C">
            <w:pPr>
              <w:pStyle w:val="Titre5"/>
              <w:rPr>
                <w:noProof/>
              </w:rPr>
            </w:pPr>
            <w:r>
              <w:rPr>
                <w:noProof/>
                <w:color w:val="FFFFFF" w:themeColor="background1"/>
                <w:lang w:val="fr-FR"/>
              </w:rPr>
              <w:t>Stage développeuse web et web mobile</w:t>
            </w:r>
          </w:p>
        </w:tc>
      </w:tr>
      <w:tr w:rsidR="00883504" w:rsidRPr="00DA77BB" w14:paraId="0C855911" w14:textId="77777777" w:rsidTr="00AC3C5C">
        <w:trPr>
          <w:trHeight w:val="850"/>
        </w:trPr>
        <w:tc>
          <w:tcPr>
            <w:tcW w:w="4621" w:type="dxa"/>
            <w:vAlign w:val="center"/>
          </w:tcPr>
          <w:p w14:paraId="4AB83598" w14:textId="77777777" w:rsidR="00883504" w:rsidRPr="00DA77BB" w:rsidRDefault="00883504" w:rsidP="003E7E2F">
            <w:pPr>
              <w:pStyle w:val="Titre1"/>
              <w:rPr>
                <w:noProof/>
                <w:lang w:val="fr-FR"/>
              </w:rPr>
            </w:pPr>
          </w:p>
        </w:tc>
        <w:tc>
          <w:tcPr>
            <w:tcW w:w="573" w:type="dxa"/>
          </w:tcPr>
          <w:p w14:paraId="17ECD46C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739E02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0FD8D58E" w14:textId="77777777" w:rsidR="00883504" w:rsidRPr="00DA77BB" w:rsidRDefault="00000000" w:rsidP="0029595F">
            <w:pPr>
              <w:pStyle w:val="Titre1"/>
              <w:jc w:val="center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98053D8DA7C8422590C83B7B65AD32DC"/>
                </w:placeholder>
                <w:temporary/>
                <w:showingPlcHdr/>
                <w15:appearance w15:val="hidden"/>
              </w:sdtPr>
              <w:sdtContent>
                <w:r w:rsidR="00883504" w:rsidRPr="00DA77BB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323530" w:rsidRPr="00DA77BB" w14:paraId="29C39223" w14:textId="77777777" w:rsidTr="00AC3C5C">
        <w:trPr>
          <w:trHeight w:val="639"/>
        </w:trPr>
        <w:tc>
          <w:tcPr>
            <w:tcW w:w="4621" w:type="dxa"/>
            <w:vMerge w:val="restart"/>
            <w:vAlign w:val="center"/>
          </w:tcPr>
          <w:p w14:paraId="04EBEB76" w14:textId="77777777" w:rsidR="00323530" w:rsidRPr="008A7A67" w:rsidRDefault="008A7A67" w:rsidP="003E7E2F">
            <w:pPr>
              <w:pStyle w:val="Adresse"/>
              <w:rPr>
                <w:noProof/>
                <w:sz w:val="28"/>
                <w:szCs w:val="28"/>
                <w:lang w:val="fr-FR"/>
              </w:rPr>
            </w:pPr>
            <w:r w:rsidRPr="008A7A67">
              <w:rPr>
                <w:noProof/>
                <w:sz w:val="28"/>
                <w:szCs w:val="28"/>
                <w:lang w:val="fr-FR"/>
              </w:rPr>
              <w:t>AKEO</w:t>
            </w:r>
          </w:p>
          <w:p w14:paraId="53D0A93F" w14:textId="77777777" w:rsidR="008A7A67" w:rsidRPr="008A7A67" w:rsidRDefault="008A7A67" w:rsidP="003E7E2F">
            <w:pPr>
              <w:pStyle w:val="Adresse"/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8A7A67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66 Grande Rue</w:t>
            </w:r>
          </w:p>
          <w:p w14:paraId="2599E574" w14:textId="06F9A996" w:rsidR="008A7A67" w:rsidRPr="00DA77BB" w:rsidRDefault="008A7A67" w:rsidP="003E7E2F">
            <w:pPr>
              <w:pStyle w:val="Adresse"/>
              <w:rPr>
                <w:noProof/>
                <w:lang w:val="fr-FR"/>
              </w:rPr>
            </w:pPr>
            <w:r w:rsidRPr="008A7A67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27940 Port-Mort</w:t>
            </w:r>
          </w:p>
        </w:tc>
        <w:tc>
          <w:tcPr>
            <w:tcW w:w="573" w:type="dxa"/>
            <w:vMerge w:val="restart"/>
          </w:tcPr>
          <w:p w14:paraId="1C044FD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 w:val="restart"/>
            <w:vAlign w:val="center"/>
          </w:tcPr>
          <w:p w14:paraId="6C77942A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27BFDC7" w14:textId="77777777" w:rsidR="00323530" w:rsidRPr="00DA77BB" w:rsidRDefault="00323530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0F5F3785" wp14:editId="52E1A123">
                  <wp:extent cx="175260" cy="120015"/>
                  <wp:effectExtent l="0" t="0" r="0" b="0"/>
                  <wp:docPr id="2" name="Graphique 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A77BB">
              <w:rPr>
                <w:noProof/>
                <w:lang w:val="fr-FR" w:bidi="fr-FR"/>
              </w:rPr>
              <w:t xml:space="preserve"> </w:t>
            </w:r>
            <w:r w:rsidR="00AC3C5C">
              <w:rPr>
                <w:noProof/>
                <w:lang w:val="fr-FR"/>
              </w:rPr>
              <w:t>0641704708</w:t>
            </w:r>
          </w:p>
        </w:tc>
      </w:tr>
      <w:tr w:rsidR="00323530" w:rsidRPr="00DA77BB" w14:paraId="5813894C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4ECA103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8DC32F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29B2D27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462016B2" w14:textId="77777777" w:rsidR="00323530" w:rsidRPr="00DA77BB" w:rsidRDefault="00AC3C5C" w:rsidP="00AC3C5C">
            <w:pPr>
              <w:pStyle w:val="Contact1"/>
              <w:rPr>
                <w:noProof/>
                <w:lang w:val="fr-FR"/>
              </w:rPr>
            </w:pPr>
            <w:r w:rsidRPr="00DA77BB">
              <w:rPr>
                <w:noProof/>
                <w:lang w:val="fr-FR" w:eastAsia="fr-FR"/>
              </w:rPr>
              <w:drawing>
                <wp:inline distT="0" distB="0" distL="0" distR="0" wp14:anchorId="34EFA1EB" wp14:editId="682384EB">
                  <wp:extent cx="135255" cy="101600"/>
                  <wp:effectExtent l="0" t="0" r="0" b="0"/>
                  <wp:docPr id="1" name="Graphisme 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30" w:rsidRPr="00DA77BB" w14:paraId="28B2E2A8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00871243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58D44C2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637AA719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73694617" w14:textId="77777777" w:rsidR="00323530" w:rsidRPr="00DA77BB" w:rsidRDefault="00AC3C5C" w:rsidP="00AC3C5C">
            <w:pPr>
              <w:pStyle w:val="Contact2"/>
              <w:rPr>
                <w:noProof/>
                <w:lang w:val="fr-FR"/>
              </w:rPr>
            </w:pPr>
            <w:r w:rsidRPr="00AC3C5C">
              <w:rPr>
                <w:noProof/>
                <w:color w:val="000000" w:themeColor="text1"/>
                <w:lang w:val="fr-FR"/>
              </w:rPr>
              <w:t>philippe.severine27@gmail.com</w:t>
            </w:r>
            <w:r w:rsidR="00323530" w:rsidRPr="00DA77BB">
              <w:rPr>
                <w:noProof/>
                <w:lang w:val="fr-FR" w:bidi="fr-FR"/>
              </w:rPr>
              <w:t xml:space="preserve"> </w:t>
            </w:r>
            <w:r>
              <w:rPr>
                <w:noProof/>
                <w:lang w:val="fr-FR" w:bidi="fr-FR"/>
              </w:rPr>
              <w:t xml:space="preserve">    </w:t>
            </w:r>
          </w:p>
        </w:tc>
      </w:tr>
      <w:tr w:rsidR="00323530" w:rsidRPr="00DA77BB" w14:paraId="266DDA13" w14:textId="77777777" w:rsidTr="00AC3C5C">
        <w:trPr>
          <w:trHeight w:val="637"/>
        </w:trPr>
        <w:tc>
          <w:tcPr>
            <w:tcW w:w="4621" w:type="dxa"/>
            <w:vMerge/>
            <w:vAlign w:val="center"/>
          </w:tcPr>
          <w:p w14:paraId="71AE1C12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73" w:type="dxa"/>
            <w:vMerge/>
          </w:tcPr>
          <w:p w14:paraId="3F77E4F6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  <w:vMerge/>
            <w:vAlign w:val="center"/>
          </w:tcPr>
          <w:p w14:paraId="7597861C" w14:textId="77777777" w:rsidR="00323530" w:rsidRPr="00DA77BB" w:rsidRDefault="00323530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5100CAB8" w14:textId="77777777" w:rsidR="00323530" w:rsidRPr="00DA77BB" w:rsidRDefault="00323530" w:rsidP="00AC3C5C">
            <w:pPr>
              <w:pStyle w:val="Contact2"/>
              <w:rPr>
                <w:noProof/>
                <w:lang w:val="fr-FR"/>
              </w:rPr>
            </w:pPr>
          </w:p>
        </w:tc>
      </w:tr>
      <w:tr w:rsidR="00883504" w:rsidRPr="00DA77BB" w14:paraId="7B768ACB" w14:textId="77777777" w:rsidTr="00AC3C5C">
        <w:trPr>
          <w:trHeight w:val="311"/>
        </w:trPr>
        <w:tc>
          <w:tcPr>
            <w:tcW w:w="4621" w:type="dxa"/>
            <w:vAlign w:val="center"/>
          </w:tcPr>
          <w:p w14:paraId="5F53CD96" w14:textId="77777777" w:rsidR="00883504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Le Lundi 6 Mars 2023.</w:t>
            </w:r>
          </w:p>
        </w:tc>
        <w:tc>
          <w:tcPr>
            <w:tcW w:w="573" w:type="dxa"/>
          </w:tcPr>
          <w:p w14:paraId="2D02E6A9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531" w:type="dxa"/>
          </w:tcPr>
          <w:p w14:paraId="63579BD6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  <w:tc>
          <w:tcPr>
            <w:tcW w:w="3502" w:type="dxa"/>
            <w:vAlign w:val="center"/>
          </w:tcPr>
          <w:p w14:paraId="330254A8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</w:tc>
      </w:tr>
      <w:tr w:rsidR="00883504" w:rsidRPr="005873C9" w14:paraId="3E2EC40A" w14:textId="77777777" w:rsidTr="00AC3C5C">
        <w:trPr>
          <w:trHeight w:val="7714"/>
        </w:trPr>
        <w:tc>
          <w:tcPr>
            <w:tcW w:w="9227" w:type="dxa"/>
            <w:gridSpan w:val="4"/>
          </w:tcPr>
          <w:p w14:paraId="0DB77ED1" w14:textId="77777777" w:rsidR="00883504" w:rsidRPr="00DA77BB" w:rsidRDefault="002A0667" w:rsidP="003E7E2F">
            <w:pPr>
              <w:pStyle w:val="Titre2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Monsieur</w:t>
            </w:r>
            <w:r w:rsidR="00323530" w:rsidRPr="00DA77BB">
              <w:rPr>
                <w:noProof/>
                <w:lang w:val="fr-FR" w:bidi="fr-FR"/>
              </w:rPr>
              <w:t>,</w:t>
            </w:r>
          </w:p>
          <w:p w14:paraId="5388CF26" w14:textId="77777777" w:rsidR="002A0667" w:rsidRDefault="002A0667" w:rsidP="003E7E2F">
            <w:pPr>
              <w:rPr>
                <w:noProof/>
                <w:lang w:val="fr-FR"/>
              </w:rPr>
            </w:pPr>
          </w:p>
          <w:p w14:paraId="427FB9A0" w14:textId="777777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Actuellement en formation AFPA à Évreux en</w:t>
            </w:r>
            <w:r w:rsidR="00287501">
              <w:rPr>
                <w:noProof/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tant que développeur web et web mobile du 15 Février 2023 au 21 Septembre 2023.</w:t>
            </w:r>
          </w:p>
          <w:p w14:paraId="3900FA47" w14:textId="77777777" w:rsidR="002A0667" w:rsidRDefault="002A0667" w:rsidP="002A0667">
            <w:pPr>
              <w:rPr>
                <w:noProof/>
                <w:lang w:val="fr-FR"/>
              </w:rPr>
            </w:pPr>
          </w:p>
          <w:p w14:paraId="758E56BF" w14:textId="77777777" w:rsidR="002A0667" w:rsidRDefault="002A0667" w:rsidP="002A0667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Pendant cette formation , je doit effectué un stage du 12 Juin 2023 au 4 Août 2023.</w:t>
            </w:r>
          </w:p>
          <w:p w14:paraId="70A2DF3C" w14:textId="77777777" w:rsidR="007730E5" w:rsidRPr="00F04F3E" w:rsidRDefault="007730E5" w:rsidP="003E7E2F">
            <w:pPr>
              <w:rPr>
                <w:rFonts w:ascii="Arial" w:hAnsi="Arial" w:cs="Arial"/>
                <w:noProof/>
                <w:lang w:val="fr-FR"/>
              </w:rPr>
            </w:pPr>
          </w:p>
          <w:p w14:paraId="4405FCF9" w14:textId="2C2A80BC" w:rsidR="005A4165" w:rsidRDefault="00751910" w:rsidP="003E7E2F">
            <w:pPr>
              <w:rPr>
                <w:rFonts w:ascii="Helvetica" w:hAnsi="Helvetica" w:cs="Helvetica"/>
                <w:iCs/>
                <w:color w:val="2D2D2D"/>
              </w:rPr>
            </w:pPr>
            <w:r>
              <w:rPr>
                <w:rFonts w:ascii="Helvetica" w:hAnsi="Helvetica" w:cs="Helvetica"/>
                <w:iCs/>
                <w:color w:val="2D2D2D"/>
              </w:rPr>
              <w:t>Plus, j’append sur le développement web, plus je suis fascinée par les possiblités qu’il offre.</w:t>
            </w:r>
          </w:p>
          <w:p w14:paraId="759972A7" w14:textId="052DF81E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  <w:r w:rsidRPr="00F04F3E">
              <w:rPr>
                <w:rFonts w:ascii="Arial" w:hAnsi="Arial" w:cs="Arial"/>
                <w:iCs/>
                <w:color w:val="2D2D2D"/>
              </w:rPr>
              <w:t>Aujourd'hui je vous contacte pour vous exprimer le vif intérêt que j'éprouve à l'idée de pouvoir enrichir mes connaissances et mes compétences de développeur web au sein de votre entre</w:t>
            </w:r>
            <w:r>
              <w:rPr>
                <w:rFonts w:ascii="Arial" w:hAnsi="Arial" w:cs="Arial"/>
                <w:iCs/>
                <w:color w:val="2D2D2D"/>
              </w:rPr>
              <w:t>prise.</w:t>
            </w:r>
          </w:p>
          <w:p w14:paraId="4F944AF9" w14:textId="070D1584" w:rsidR="00751910" w:rsidRDefault="00751910" w:rsidP="003E7E2F">
            <w:pPr>
              <w:rPr>
                <w:rFonts w:ascii="Arial" w:hAnsi="Arial" w:cs="Arial"/>
                <w:iCs/>
                <w:color w:val="2D2D2D"/>
              </w:rPr>
            </w:pPr>
          </w:p>
          <w:p w14:paraId="25B03119" w14:textId="73586206" w:rsidR="00751910" w:rsidRPr="00A9169E" w:rsidRDefault="00751910" w:rsidP="00751910">
            <w:pPr>
              <w:rPr>
                <w:rFonts w:cstheme="minorHAnsi"/>
                <w:noProof/>
                <w:lang w:val="fr-FR"/>
              </w:rPr>
            </w:pPr>
            <w:r w:rsidRPr="00A9169E">
              <w:rPr>
                <w:rFonts w:cstheme="minorHAnsi"/>
                <w:iCs/>
                <w:color w:val="2D2D2D"/>
              </w:rPr>
              <w:t>J'ai la profonde conviction que réaliser un stage dans votre entreprise, sera pour moi une opportunité d'apprentissage unique. Ce sera également, je l'espère, une première expérience qui pourra peut-être m'ouvrir les portes pour un futur poste au sein de votre entrepri</w:t>
            </w:r>
            <w:r>
              <w:rPr>
                <w:rFonts w:cstheme="minorHAnsi"/>
                <w:iCs/>
                <w:color w:val="2D2D2D"/>
              </w:rPr>
              <w:t>se une fois ma formation</w:t>
            </w:r>
            <w:r w:rsidRPr="00A9169E">
              <w:rPr>
                <w:rFonts w:cstheme="minorHAnsi"/>
                <w:iCs/>
                <w:color w:val="2D2D2D"/>
              </w:rPr>
              <w:t>.</w:t>
            </w:r>
          </w:p>
          <w:p w14:paraId="46383430" w14:textId="77777777" w:rsidR="007730E5" w:rsidRPr="00DA77BB" w:rsidRDefault="007730E5" w:rsidP="003E7E2F">
            <w:pPr>
              <w:rPr>
                <w:noProof/>
                <w:lang w:val="fr-FR"/>
              </w:rPr>
            </w:pPr>
          </w:p>
          <w:p w14:paraId="7536E54F" w14:textId="77777777" w:rsidR="00883504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remercie d’avoir pris le temps de lire mon CV.</w:t>
            </w:r>
          </w:p>
          <w:p w14:paraId="5607F9AA" w14:textId="77777777" w:rsidR="0000472E" w:rsidRDefault="0000472E" w:rsidP="003E7E2F">
            <w:pPr>
              <w:rPr>
                <w:noProof/>
                <w:lang w:val="fr-FR"/>
              </w:rPr>
            </w:pPr>
          </w:p>
          <w:p w14:paraId="0B01D33D" w14:textId="77777777" w:rsidR="0000472E" w:rsidRPr="00DA77BB" w:rsidRDefault="0000472E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suis à votre disposition pour un éventuel entretien dans vos locaux.</w:t>
            </w:r>
          </w:p>
          <w:p w14:paraId="601194E3" w14:textId="77777777" w:rsidR="00883504" w:rsidRPr="00DA77BB" w:rsidRDefault="00883504" w:rsidP="003E7E2F">
            <w:pPr>
              <w:rPr>
                <w:noProof/>
                <w:lang w:val="fr-FR"/>
              </w:rPr>
            </w:pPr>
          </w:p>
          <w:p w14:paraId="1D89BE7B" w14:textId="3702D00F" w:rsidR="00883504" w:rsidRDefault="002A0667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Je vous prie d’agréer, Monsieur, mes salutations distinguées.</w:t>
            </w:r>
          </w:p>
          <w:p w14:paraId="01F4A3D3" w14:textId="213D76FF" w:rsidR="00751910" w:rsidRDefault="00751910" w:rsidP="003E7E2F">
            <w:pPr>
              <w:rPr>
                <w:noProof/>
                <w:lang w:val="fr-FR"/>
              </w:rPr>
            </w:pPr>
          </w:p>
          <w:p w14:paraId="4E0AE7F5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39561902" w14:textId="6118791E" w:rsidR="00883504" w:rsidRPr="00DA77BB" w:rsidRDefault="00751910" w:rsidP="003E7E2F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                                                                                                                </w:t>
            </w:r>
            <w:r w:rsidR="00FB0A7F">
              <w:rPr>
                <w:noProof/>
                <w:lang w:val="fr-FR"/>
              </w:rPr>
              <w:t>Mlle</w:t>
            </w:r>
            <w:r w:rsidR="002A0667">
              <w:rPr>
                <w:noProof/>
                <w:lang w:val="fr-FR"/>
              </w:rPr>
              <w:t xml:space="preserve"> Philippe Séverine.</w:t>
            </w:r>
          </w:p>
          <w:p w14:paraId="370A235D" w14:textId="57A3A32E" w:rsidR="00883504" w:rsidRDefault="00883504" w:rsidP="003E7E2F">
            <w:pPr>
              <w:rPr>
                <w:noProof/>
                <w:lang w:val="fr-FR"/>
              </w:rPr>
            </w:pPr>
          </w:p>
          <w:p w14:paraId="3BB7F088" w14:textId="77777777" w:rsidR="00751910" w:rsidRPr="00DA77BB" w:rsidRDefault="00751910" w:rsidP="003E7E2F">
            <w:pPr>
              <w:rPr>
                <w:noProof/>
                <w:lang w:val="fr-FR"/>
              </w:rPr>
            </w:pPr>
          </w:p>
          <w:p w14:paraId="1AFB851F" w14:textId="77777777" w:rsidR="00883504" w:rsidRPr="00DA77BB" w:rsidRDefault="00883504" w:rsidP="00751910">
            <w:pPr>
              <w:rPr>
                <w:noProof/>
                <w:lang w:val="fr-FR"/>
              </w:rPr>
            </w:pPr>
          </w:p>
        </w:tc>
      </w:tr>
    </w:tbl>
    <w:p w14:paraId="23237BF1" w14:textId="77777777" w:rsidR="00883504" w:rsidRPr="00DA77BB" w:rsidRDefault="00883504" w:rsidP="003E7E2F">
      <w:pPr>
        <w:rPr>
          <w:noProof/>
          <w:lang w:val="fr-FR"/>
        </w:rPr>
      </w:pPr>
    </w:p>
    <w:sectPr w:rsidR="00883504" w:rsidRPr="00DA77BB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53CD" w14:textId="77777777" w:rsidR="005637B5" w:rsidRDefault="005637B5" w:rsidP="003E7E2F">
      <w:r>
        <w:separator/>
      </w:r>
    </w:p>
  </w:endnote>
  <w:endnote w:type="continuationSeparator" w:id="0">
    <w:p w14:paraId="2EBEE6A7" w14:textId="77777777" w:rsidR="005637B5" w:rsidRDefault="005637B5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868B" w14:textId="77777777" w:rsidR="005637B5" w:rsidRDefault="005637B5" w:rsidP="003E7E2F">
      <w:r>
        <w:separator/>
      </w:r>
    </w:p>
  </w:footnote>
  <w:footnote w:type="continuationSeparator" w:id="0">
    <w:p w14:paraId="0008D663" w14:textId="77777777" w:rsidR="005637B5" w:rsidRDefault="005637B5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Listepuces1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 w16cid:durableId="2095205916">
    <w:abstractNumId w:val="7"/>
  </w:num>
  <w:num w:numId="2" w16cid:durableId="1801269030">
    <w:abstractNumId w:val="4"/>
  </w:num>
  <w:num w:numId="3" w16cid:durableId="1611543735">
    <w:abstractNumId w:val="6"/>
  </w:num>
  <w:num w:numId="4" w16cid:durableId="454180975">
    <w:abstractNumId w:val="3"/>
  </w:num>
  <w:num w:numId="5" w16cid:durableId="1296326839">
    <w:abstractNumId w:val="2"/>
  </w:num>
  <w:num w:numId="6" w16cid:durableId="488638604">
    <w:abstractNumId w:val="1"/>
  </w:num>
  <w:num w:numId="7" w16cid:durableId="675302635">
    <w:abstractNumId w:val="0"/>
  </w:num>
  <w:num w:numId="8" w16cid:durableId="18507964">
    <w:abstractNumId w:val="8"/>
  </w:num>
  <w:num w:numId="9" w16cid:durableId="171935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C5C"/>
    <w:rsid w:val="0000472E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1F2090"/>
    <w:rsid w:val="00200FC4"/>
    <w:rsid w:val="00217454"/>
    <w:rsid w:val="002251C8"/>
    <w:rsid w:val="0028129D"/>
    <w:rsid w:val="00287501"/>
    <w:rsid w:val="00293BB8"/>
    <w:rsid w:val="0029595F"/>
    <w:rsid w:val="002A0667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37C20"/>
    <w:rsid w:val="005513AA"/>
    <w:rsid w:val="005637B5"/>
    <w:rsid w:val="00564622"/>
    <w:rsid w:val="00565675"/>
    <w:rsid w:val="005873C9"/>
    <w:rsid w:val="005878FE"/>
    <w:rsid w:val="005A4165"/>
    <w:rsid w:val="005B3227"/>
    <w:rsid w:val="005E0657"/>
    <w:rsid w:val="006536A8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51910"/>
    <w:rsid w:val="007730E5"/>
    <w:rsid w:val="007929EB"/>
    <w:rsid w:val="007E5AAA"/>
    <w:rsid w:val="007E6083"/>
    <w:rsid w:val="007F515D"/>
    <w:rsid w:val="0081316C"/>
    <w:rsid w:val="0084469A"/>
    <w:rsid w:val="00855181"/>
    <w:rsid w:val="008643BF"/>
    <w:rsid w:val="00872624"/>
    <w:rsid w:val="00873C76"/>
    <w:rsid w:val="00883504"/>
    <w:rsid w:val="008874AD"/>
    <w:rsid w:val="00893796"/>
    <w:rsid w:val="008A65BA"/>
    <w:rsid w:val="008A7A67"/>
    <w:rsid w:val="008B1112"/>
    <w:rsid w:val="008D4A99"/>
    <w:rsid w:val="00914419"/>
    <w:rsid w:val="009260B0"/>
    <w:rsid w:val="00935402"/>
    <w:rsid w:val="00962E61"/>
    <w:rsid w:val="00976E5A"/>
    <w:rsid w:val="00986331"/>
    <w:rsid w:val="009962F8"/>
    <w:rsid w:val="009C7105"/>
    <w:rsid w:val="009E3575"/>
    <w:rsid w:val="00A9169E"/>
    <w:rsid w:val="00AA3DBB"/>
    <w:rsid w:val="00AB7FE5"/>
    <w:rsid w:val="00AC1E5A"/>
    <w:rsid w:val="00AC3C5C"/>
    <w:rsid w:val="00B23841"/>
    <w:rsid w:val="00B87E22"/>
    <w:rsid w:val="00B939C6"/>
    <w:rsid w:val="00BA2D2C"/>
    <w:rsid w:val="00BA3E51"/>
    <w:rsid w:val="00BB3142"/>
    <w:rsid w:val="00BC7F9B"/>
    <w:rsid w:val="00C155FC"/>
    <w:rsid w:val="00C45D7E"/>
    <w:rsid w:val="00CB1D3C"/>
    <w:rsid w:val="00D666BB"/>
    <w:rsid w:val="00D8505D"/>
    <w:rsid w:val="00DA77BB"/>
    <w:rsid w:val="00DE7DE5"/>
    <w:rsid w:val="00E04462"/>
    <w:rsid w:val="00E06E5A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04F3E"/>
    <w:rsid w:val="00F2219F"/>
    <w:rsid w:val="00F45377"/>
    <w:rsid w:val="00F50BC6"/>
    <w:rsid w:val="00F66254"/>
    <w:rsid w:val="00F76D98"/>
    <w:rsid w:val="00F908C3"/>
    <w:rsid w:val="00FB0A7F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29F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resse">
    <w:name w:val="Adresse"/>
    <w:basedOn w:val="Normal"/>
    <w:qFormat/>
    <w:rsid w:val="002D6AAF"/>
  </w:style>
  <w:style w:type="character" w:customStyle="1" w:styleId="Textegris">
    <w:name w:val="Texte gris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ncredugraphisme">
    <w:name w:val="Ancre du graphisme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r\AppData\Roaming\Microsoft\Templates\Lettre%20de%20motivation%20avec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053D8DA7C8422590C83B7B65AD32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16FF9-E62B-415E-B903-2FF6367F2460}"/>
      </w:docPartPr>
      <w:docPartBody>
        <w:p w:rsidR="0033460C" w:rsidRDefault="001A0E76">
          <w:pPr>
            <w:pStyle w:val="98053D8DA7C8422590C83B7B65AD32DC"/>
          </w:pPr>
          <w:r w:rsidRPr="00DA77BB">
            <w:rPr>
              <w:noProof/>
              <w:lang w:bidi="fr-F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7E1"/>
    <w:rsid w:val="001A0E76"/>
    <w:rsid w:val="0033460C"/>
    <w:rsid w:val="005247E1"/>
    <w:rsid w:val="00A2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98053D8DA7C8422590C83B7B65AD32DC">
    <w:name w:val="98053D8DA7C8422590C83B7B65AD32DC"/>
  </w:style>
  <w:style w:type="paragraph" w:customStyle="1" w:styleId="0B818B5B13E34C888C0518BA693357A8">
    <w:name w:val="0B818B5B13E34C888C0518BA693357A8"/>
  </w:style>
  <w:style w:type="paragraph" w:customStyle="1" w:styleId="15A4385E49364EE58EE1F4DDFF9B7429">
    <w:name w:val="15A4385E49364EE58EE1F4DDFF9B7429"/>
  </w:style>
  <w:style w:type="paragraph" w:customStyle="1" w:styleId="711011D53DE44A92BA45A08D2B50409B">
    <w:name w:val="711011D53DE44A92BA45A08D2B50409B"/>
  </w:style>
  <w:style w:type="paragraph" w:customStyle="1" w:styleId="CC2999744E0E4403BBFB1915209C16EE">
    <w:name w:val="CC2999744E0E4403BBFB1915209C1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avec bloc de couleur</Template>
  <TotalTime>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2023-03-06T08:56:00Z</dcterms:created>
  <dcterms:modified xsi:type="dcterms:W3CDTF">2023-03-09T15:50:00Z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